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322" w:rsidRPr="00F311DC" w:rsidRDefault="00FB465C" w:rsidP="000B4E27">
      <w:pPr>
        <w:pStyle w:val="Title"/>
        <w:pBdr>
          <w:bottom w:val="single" w:sz="8" w:space="11" w:color="FF388C"/>
        </w:pBdr>
        <w:rPr>
          <w:sz w:val="48"/>
          <w:szCs w:val="48"/>
        </w:rPr>
        <w:sectPr w:rsidR="00681322" w:rsidRPr="00F311DC" w:rsidSect="00584A00">
          <w:pgSz w:w="12240" w:h="15840"/>
          <w:pgMar w:top="811" w:right="1440" w:bottom="851" w:left="1440" w:header="720" w:footer="720" w:gutter="0"/>
          <w:pgBorders w:offsetFrom="page">
            <w:top w:val="thinThickThinLargeGap" w:sz="24" w:space="24" w:color="auto"/>
            <w:right w:val="thinThickThinLargeGap" w:sz="24" w:space="24" w:color="auto"/>
          </w:pgBorders>
          <w:cols w:sep="1" w:space="720"/>
          <w:docGrid w:linePitch="360"/>
        </w:sectPr>
      </w:pPr>
      <w:r w:rsidRPr="00F311DC">
        <w:rPr>
          <w:sz w:val="48"/>
          <w:szCs w:val="48"/>
        </w:rPr>
        <w:t xml:space="preserve">Justin Sanders </w:t>
      </w:r>
      <w:r w:rsidR="009643FE" w:rsidRPr="00F311DC">
        <w:rPr>
          <w:sz w:val="48"/>
          <w:szCs w:val="48"/>
        </w:rPr>
        <w:tab/>
      </w:r>
    </w:p>
    <w:p w:rsidR="001104DF" w:rsidRDefault="00122904" w:rsidP="00F311DC">
      <w:pPr>
        <w:pStyle w:val="NoSpacing"/>
        <w:tabs>
          <w:tab w:val="left" w:pos="6750"/>
        </w:tabs>
        <w:ind w:right="-2007"/>
        <w:sectPr w:rsidR="001104DF" w:rsidSect="00CC798E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  <w:r>
        <w:t>2970 N Sheridan</w:t>
      </w:r>
      <w:r w:rsidR="001B7FB2">
        <w:t xml:space="preserve"> Rd. </w:t>
      </w:r>
      <w:r>
        <w:t xml:space="preserve">Apt. </w:t>
      </w:r>
      <w:r w:rsidR="001B7FB2">
        <w:t>1</w:t>
      </w:r>
      <w:r>
        <w:t>215</w:t>
      </w:r>
      <w:r w:rsidR="00F311DC">
        <w:tab/>
      </w:r>
      <w:r w:rsidR="00D42DEE">
        <w:rPr>
          <w:szCs w:val="32"/>
        </w:rPr>
        <w:t>Blitz1616@hotmail.com</w:t>
      </w:r>
    </w:p>
    <w:p w:rsidR="00F311DC" w:rsidRDefault="00122904" w:rsidP="00F311DC">
      <w:pPr>
        <w:pStyle w:val="NoSpacing"/>
        <w:tabs>
          <w:tab w:val="left" w:pos="6750"/>
        </w:tabs>
      </w:pPr>
      <w:r>
        <w:t>Chicago</w:t>
      </w:r>
      <w:r w:rsidR="001B7FB2">
        <w:t xml:space="preserve">, </w:t>
      </w:r>
      <w:r w:rsidR="00465559">
        <w:t>Illinois 60657</w:t>
      </w:r>
      <w:r w:rsidR="00F311DC">
        <w:tab/>
        <w:t xml:space="preserve">Cell: </w:t>
      </w:r>
      <w:r w:rsidR="005D4051">
        <w:t>(</w:t>
      </w:r>
      <w:r>
        <w:t>331</w:t>
      </w:r>
      <w:r w:rsidR="00F311DC">
        <w:t xml:space="preserve">) </w:t>
      </w:r>
      <w:r>
        <w:t>201</w:t>
      </w:r>
      <w:r w:rsidR="00F311DC">
        <w:t xml:space="preserve"> </w:t>
      </w:r>
      <w:r w:rsidR="00584A00">
        <w:t>–</w:t>
      </w:r>
      <w:r w:rsidR="00F311DC">
        <w:t xml:space="preserve"> </w:t>
      </w:r>
      <w:r>
        <w:t>8648</w:t>
      </w:r>
    </w:p>
    <w:p w:rsidR="00584A00" w:rsidRDefault="00584A00" w:rsidP="00F311DC">
      <w:pPr>
        <w:pStyle w:val="NoSpacing"/>
        <w:tabs>
          <w:tab w:val="left" w:pos="6750"/>
        </w:tabs>
      </w:pPr>
    </w:p>
    <w:p w:rsidR="00CB0407" w:rsidRPr="00C364BE" w:rsidRDefault="00C364BE" w:rsidP="00584A00">
      <w:pPr>
        <w:pStyle w:val="ListParagraph"/>
        <w:ind w:left="0"/>
        <w:rPr>
          <w:sz w:val="20"/>
          <w:szCs w:val="20"/>
        </w:rPr>
      </w:pPr>
      <w:hyperlink r:id="rId9" w:history="1">
        <w:r w:rsidRPr="006D6FBE">
          <w:rPr>
            <w:rStyle w:val="Hyperlink"/>
            <w:sz w:val="20"/>
            <w:szCs w:val="20"/>
          </w:rPr>
          <w:t>https://justinsanders.io</w:t>
        </w:r>
      </w:hyperlink>
      <w:r w:rsidRPr="00C364BE">
        <w:rPr>
          <w:color w:val="4472C4" w:themeColor="accent1"/>
          <w:sz w:val="20"/>
          <w:szCs w:val="20"/>
        </w:rPr>
        <w:t xml:space="preserve"> </w:t>
      </w:r>
      <w:r w:rsidRPr="00C364BE">
        <w:rPr>
          <w:color w:val="4472C4" w:themeColor="accent1"/>
          <w:sz w:val="20"/>
          <w:szCs w:val="20"/>
        </w:rPr>
        <w:tab/>
        <w:t xml:space="preserve">       </w:t>
      </w:r>
      <w:hyperlink r:id="rId10" w:history="1">
        <w:r w:rsidRPr="00584A00">
          <w:rPr>
            <w:rStyle w:val="Hyperlink"/>
            <w:rFonts w:cs="Arial"/>
            <w:sz w:val="20"/>
            <w:szCs w:val="20"/>
            <w:bdr w:val="none" w:sz="0" w:space="0" w:color="auto" w:frame="1"/>
            <w:shd w:val="clear" w:color="auto" w:fill="FFFFFF"/>
          </w:rPr>
          <w:t>https://www.linkedin.com/in/justinsanderscode</w:t>
        </w:r>
        <w:r w:rsidRPr="00584A00">
          <w:rPr>
            <w:rStyle w:val="Hyperlink"/>
            <w:rFonts w:cs="Arial"/>
            <w:sz w:val="20"/>
            <w:szCs w:val="20"/>
            <w:bdr w:val="none" w:sz="0" w:space="0" w:color="auto" w:frame="1"/>
            <w:shd w:val="clear" w:color="auto" w:fill="FFFFFF"/>
          </w:rPr>
          <w:t>m</w:t>
        </w:r>
        <w:r w:rsidRPr="00584A00">
          <w:rPr>
            <w:rStyle w:val="Hyperlink"/>
            <w:rFonts w:cs="Arial"/>
            <w:sz w:val="20"/>
            <w:szCs w:val="20"/>
            <w:bdr w:val="none" w:sz="0" w:space="0" w:color="auto" w:frame="1"/>
            <w:shd w:val="clear" w:color="auto" w:fill="FFFFFF"/>
          </w:rPr>
          <w:t>astersupreme</w:t>
        </w:r>
      </w:hyperlink>
    </w:p>
    <w:p w:rsidR="00C364BE" w:rsidRPr="00C364BE" w:rsidRDefault="00CE500B" w:rsidP="00584A00">
      <w:pPr>
        <w:pStyle w:val="ListParagraph"/>
        <w:ind w:left="0"/>
        <w:rPr>
          <w:color w:val="4472C4" w:themeColor="accent1"/>
          <w:sz w:val="20"/>
          <w:szCs w:val="20"/>
          <w:u w:val="single"/>
        </w:rPr>
      </w:pPr>
      <w:hyperlink r:id="rId11" w:history="1">
        <w:r w:rsidR="00584A00" w:rsidRPr="00584A00">
          <w:rPr>
            <w:rStyle w:val="Hyperlink"/>
            <w:sz w:val="20"/>
            <w:szCs w:val="20"/>
          </w:rPr>
          <w:t>https://github.com/SandersJ</w:t>
        </w:r>
      </w:hyperlink>
      <w:r w:rsidR="00C364BE" w:rsidRPr="00C364BE">
        <w:rPr>
          <w:rStyle w:val="Hyperlink"/>
          <w:sz w:val="20"/>
          <w:szCs w:val="20"/>
          <w:u w:val="none"/>
        </w:rPr>
        <w:t xml:space="preserve">                                                   </w:t>
      </w:r>
      <w:r w:rsidR="00C364BE" w:rsidRPr="00C364BE">
        <w:rPr>
          <w:color w:val="4472C4" w:themeColor="accent1"/>
          <w:sz w:val="20"/>
          <w:szCs w:val="20"/>
          <w:u w:val="single"/>
        </w:rPr>
        <w:t>https://github.com/sandersj-wellspring</w:t>
      </w:r>
    </w:p>
    <w:p w:rsidR="009643FE" w:rsidRPr="009643FE" w:rsidRDefault="009643FE" w:rsidP="009643FE">
      <w:pPr>
        <w:pStyle w:val="Title"/>
        <w:rPr>
          <w:sz w:val="10"/>
          <w:szCs w:val="10"/>
        </w:rPr>
      </w:pPr>
    </w:p>
    <w:p w:rsidR="00A546D9" w:rsidRDefault="00B3231E" w:rsidP="00A546D9">
      <w:pPr>
        <w:pStyle w:val="Heading1"/>
        <w:spacing w:before="0" w:after="120"/>
      </w:pPr>
      <w:r>
        <w:t>Education</w:t>
      </w:r>
    </w:p>
    <w:p w:rsidR="006B1B94" w:rsidRPr="006B1B94" w:rsidRDefault="006B1B94" w:rsidP="00F311DC">
      <w:pPr>
        <w:tabs>
          <w:tab w:val="left" w:pos="7110"/>
        </w:tabs>
        <w:spacing w:after="0"/>
        <w:rPr>
          <w:rStyle w:val="Strong"/>
        </w:rPr>
      </w:pPr>
      <w:r w:rsidRPr="006B1B94">
        <w:rPr>
          <w:rStyle w:val="Strong"/>
        </w:rPr>
        <w:t xml:space="preserve">University of Windsor </w:t>
      </w:r>
      <w:r>
        <w:rPr>
          <w:rStyle w:val="Strong"/>
        </w:rPr>
        <w:tab/>
      </w:r>
      <w:r w:rsidRPr="006B1B94">
        <w:rPr>
          <w:rStyle w:val="Strong"/>
        </w:rPr>
        <w:t xml:space="preserve">2012 – </w:t>
      </w:r>
      <w:r w:rsidR="009F248E">
        <w:rPr>
          <w:rStyle w:val="Strong"/>
        </w:rPr>
        <w:t>2015</w:t>
      </w:r>
    </w:p>
    <w:p w:rsidR="006B1B94" w:rsidRPr="006B1B94" w:rsidRDefault="009F248E" w:rsidP="000B4E27">
      <w:pPr>
        <w:spacing w:after="120"/>
      </w:pPr>
      <w:r>
        <w:t xml:space="preserve">Honors </w:t>
      </w:r>
      <w:r w:rsidR="00746620">
        <w:t xml:space="preserve">Bachelor of </w:t>
      </w:r>
      <w:r w:rsidR="006B1B94">
        <w:t>Computer Science</w:t>
      </w:r>
      <w:r w:rsidR="00D31D48">
        <w:t xml:space="preserve"> (</w:t>
      </w:r>
      <w:r>
        <w:t>Completed</w:t>
      </w:r>
      <w:r w:rsidR="00D31D48">
        <w:t>)</w:t>
      </w:r>
    </w:p>
    <w:p w:rsidR="00FE19BB" w:rsidRDefault="006B1B94" w:rsidP="000B4E27">
      <w:pPr>
        <w:pStyle w:val="NoSpacing"/>
        <w:tabs>
          <w:tab w:val="left" w:pos="7110"/>
        </w:tabs>
        <w:rPr>
          <w:rStyle w:val="Strong"/>
        </w:rPr>
      </w:pPr>
      <w:r>
        <w:rPr>
          <w:rStyle w:val="Strong"/>
        </w:rPr>
        <w:t xml:space="preserve">University of Toronto </w:t>
      </w:r>
      <w:r>
        <w:rPr>
          <w:rStyle w:val="Strong"/>
        </w:rPr>
        <w:tab/>
      </w:r>
      <w:r w:rsidR="00A546D9">
        <w:rPr>
          <w:rStyle w:val="Strong"/>
        </w:rPr>
        <w:t xml:space="preserve">2010 – </w:t>
      </w:r>
      <w:r>
        <w:rPr>
          <w:rStyle w:val="Strong"/>
        </w:rPr>
        <w:t>2012</w:t>
      </w:r>
      <w:r w:rsidR="00FE19BB">
        <w:rPr>
          <w:rStyle w:val="Strong"/>
        </w:rPr>
        <w:t xml:space="preserve"> </w:t>
      </w:r>
    </w:p>
    <w:p w:rsidR="00BA2108" w:rsidRDefault="00746620" w:rsidP="00FE19BB">
      <w:pPr>
        <w:pStyle w:val="NoSpacing"/>
        <w:tabs>
          <w:tab w:val="left" w:pos="7110"/>
        </w:tabs>
      </w:pPr>
      <w:r>
        <w:t xml:space="preserve">Bachelor of </w:t>
      </w:r>
      <w:r w:rsidR="00FB465C">
        <w:t>Physics and Computer Science</w:t>
      </w:r>
    </w:p>
    <w:p w:rsidR="00A546D9" w:rsidRDefault="00A546D9" w:rsidP="00132BB0">
      <w:pPr>
        <w:pStyle w:val="NoSpacing"/>
        <w:rPr>
          <w:sz w:val="18"/>
          <w:szCs w:val="18"/>
        </w:rPr>
      </w:pPr>
    </w:p>
    <w:p w:rsidR="00746620" w:rsidRPr="00B8117F" w:rsidRDefault="00746620" w:rsidP="00584A00">
      <w:pPr>
        <w:pStyle w:val="Heading1"/>
        <w:spacing w:before="0"/>
      </w:pPr>
      <w:r w:rsidRPr="00B8117F">
        <w:t>Technical Skills</w:t>
      </w:r>
    </w:p>
    <w:p w:rsidR="00746620" w:rsidRDefault="00746620" w:rsidP="0074662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Strong Programming Skills</w:t>
      </w:r>
    </w:p>
    <w:p w:rsidR="00EE4665" w:rsidRPr="00826941" w:rsidRDefault="00826941" w:rsidP="00EE466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Familiar </w:t>
      </w:r>
      <w:r w:rsidR="00746620" w:rsidRPr="00826941">
        <w:rPr>
          <w:sz w:val="20"/>
          <w:szCs w:val="20"/>
        </w:rPr>
        <w:t xml:space="preserve">Languages: </w:t>
      </w:r>
      <w:r w:rsidR="00863F52" w:rsidRPr="00826941">
        <w:rPr>
          <w:sz w:val="20"/>
          <w:szCs w:val="20"/>
        </w:rPr>
        <w:t xml:space="preserve">PHP, </w:t>
      </w:r>
      <w:r w:rsidR="00746620" w:rsidRPr="00826941">
        <w:rPr>
          <w:sz w:val="20"/>
          <w:szCs w:val="20"/>
        </w:rPr>
        <w:t>Python, Java,</w:t>
      </w:r>
      <w:r w:rsidR="00CB0407" w:rsidRPr="00826941">
        <w:rPr>
          <w:sz w:val="20"/>
          <w:szCs w:val="20"/>
        </w:rPr>
        <w:t xml:space="preserve"> Ruby,</w:t>
      </w:r>
      <w:r w:rsidR="00746620" w:rsidRPr="00826941">
        <w:rPr>
          <w:sz w:val="20"/>
          <w:szCs w:val="20"/>
        </w:rPr>
        <w:t xml:space="preserve"> C, Visual Basic</w:t>
      </w:r>
      <w:r w:rsidRPr="00826941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CB0407" w:rsidRPr="00826941">
        <w:rPr>
          <w:sz w:val="20"/>
          <w:szCs w:val="20"/>
        </w:rPr>
        <w:t>HTML</w:t>
      </w:r>
      <w:r w:rsidR="00EE4665" w:rsidRPr="00826941">
        <w:rPr>
          <w:sz w:val="20"/>
          <w:szCs w:val="20"/>
        </w:rPr>
        <w:t xml:space="preserve">, </w:t>
      </w:r>
      <w:r w:rsidR="00CB0407" w:rsidRPr="00826941">
        <w:rPr>
          <w:sz w:val="20"/>
          <w:szCs w:val="20"/>
        </w:rPr>
        <w:t>XML</w:t>
      </w:r>
      <w:r w:rsidR="00EE4665" w:rsidRPr="00826941">
        <w:rPr>
          <w:sz w:val="20"/>
          <w:szCs w:val="20"/>
        </w:rPr>
        <w:t xml:space="preserve">, </w:t>
      </w:r>
      <w:r w:rsidR="00CB0407" w:rsidRPr="00826941">
        <w:rPr>
          <w:sz w:val="20"/>
          <w:szCs w:val="20"/>
        </w:rPr>
        <w:t>XSL</w:t>
      </w:r>
      <w:r w:rsidR="00EE4665" w:rsidRPr="00826941">
        <w:rPr>
          <w:sz w:val="20"/>
          <w:szCs w:val="20"/>
        </w:rPr>
        <w:t xml:space="preserve">, </w:t>
      </w:r>
      <w:r w:rsidR="00CB0407" w:rsidRPr="00826941">
        <w:rPr>
          <w:sz w:val="20"/>
          <w:szCs w:val="20"/>
        </w:rPr>
        <w:t>XPath, CSS, JavaScript,</w:t>
      </w:r>
      <w:r w:rsidR="00545AB0" w:rsidRPr="00826941">
        <w:rPr>
          <w:sz w:val="20"/>
          <w:szCs w:val="20"/>
        </w:rPr>
        <w:t xml:space="preserve"> </w:t>
      </w:r>
      <w:r w:rsidR="00005DDB" w:rsidRPr="00826941">
        <w:rPr>
          <w:sz w:val="20"/>
          <w:szCs w:val="20"/>
        </w:rPr>
        <w:t xml:space="preserve">Ajax, </w:t>
      </w:r>
      <w:r w:rsidR="00EE4665" w:rsidRPr="00826941">
        <w:rPr>
          <w:sz w:val="20"/>
          <w:szCs w:val="20"/>
        </w:rPr>
        <w:t>JSON and SQL</w:t>
      </w:r>
    </w:p>
    <w:p w:rsidR="00CB0407" w:rsidRDefault="00826941" w:rsidP="00EE466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Familiar</w:t>
      </w:r>
      <w:r w:rsidR="00CB0407">
        <w:rPr>
          <w:sz w:val="20"/>
          <w:szCs w:val="20"/>
        </w:rPr>
        <w:t xml:space="preserve"> Frameworks: Silex, </w:t>
      </w:r>
      <w:r w:rsidR="00B35B7E">
        <w:rPr>
          <w:sz w:val="20"/>
          <w:szCs w:val="20"/>
        </w:rPr>
        <w:t xml:space="preserve">Rails, </w:t>
      </w:r>
      <w:r>
        <w:rPr>
          <w:sz w:val="20"/>
          <w:szCs w:val="20"/>
        </w:rPr>
        <w:t xml:space="preserve">Django, </w:t>
      </w:r>
      <w:r w:rsidR="00B35B7E">
        <w:rPr>
          <w:sz w:val="20"/>
          <w:szCs w:val="20"/>
        </w:rPr>
        <w:t xml:space="preserve">Flask, </w:t>
      </w:r>
      <w:r w:rsidR="00CB0407">
        <w:rPr>
          <w:sz w:val="20"/>
          <w:szCs w:val="20"/>
        </w:rPr>
        <w:t>ReactJS, JQuery, VueJS</w:t>
      </w:r>
      <w:r w:rsidR="00C364BE">
        <w:rPr>
          <w:sz w:val="20"/>
          <w:szCs w:val="20"/>
        </w:rPr>
        <w:t>, Puppet</w:t>
      </w:r>
    </w:p>
    <w:p w:rsidR="00746620" w:rsidRDefault="008B1F93" w:rsidP="00D31D4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Basic </w:t>
      </w:r>
      <w:r w:rsidR="00C91A75">
        <w:rPr>
          <w:sz w:val="20"/>
          <w:szCs w:val="20"/>
        </w:rPr>
        <w:t xml:space="preserve">Apache, </w:t>
      </w:r>
      <w:r w:rsidR="00E12E67">
        <w:rPr>
          <w:sz w:val="20"/>
          <w:szCs w:val="20"/>
        </w:rPr>
        <w:t xml:space="preserve">Jenkins, </w:t>
      </w:r>
      <w:r w:rsidR="003E79FF">
        <w:rPr>
          <w:sz w:val="20"/>
          <w:szCs w:val="20"/>
        </w:rPr>
        <w:t xml:space="preserve">SAML, </w:t>
      </w:r>
      <w:r>
        <w:rPr>
          <w:sz w:val="20"/>
          <w:szCs w:val="20"/>
        </w:rPr>
        <w:t xml:space="preserve">MySQL, </w:t>
      </w:r>
      <w:r w:rsidR="00826941">
        <w:rPr>
          <w:sz w:val="20"/>
          <w:szCs w:val="20"/>
        </w:rPr>
        <w:t>Postgres, Solr</w:t>
      </w:r>
      <w:r>
        <w:rPr>
          <w:sz w:val="20"/>
          <w:szCs w:val="20"/>
        </w:rPr>
        <w:t xml:space="preserve"> and MS</w:t>
      </w:r>
      <w:r w:rsidR="00E447FC">
        <w:rPr>
          <w:sz w:val="20"/>
          <w:szCs w:val="20"/>
        </w:rPr>
        <w:t xml:space="preserve"> </w:t>
      </w:r>
      <w:r>
        <w:rPr>
          <w:sz w:val="20"/>
          <w:szCs w:val="20"/>
        </w:rPr>
        <w:t>Access</w:t>
      </w:r>
    </w:p>
    <w:p w:rsidR="00746620" w:rsidRDefault="00746620" w:rsidP="0074662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Familiarity with both Windows</w:t>
      </w:r>
      <w:r w:rsidR="0022477D">
        <w:rPr>
          <w:sz w:val="20"/>
          <w:szCs w:val="20"/>
        </w:rPr>
        <w:t>, Mac</w:t>
      </w:r>
      <w:r>
        <w:rPr>
          <w:sz w:val="20"/>
          <w:szCs w:val="20"/>
        </w:rPr>
        <w:t xml:space="preserve"> and Linux Operating systems</w:t>
      </w:r>
      <w:r w:rsidR="0022477D">
        <w:rPr>
          <w:sz w:val="20"/>
          <w:szCs w:val="20"/>
        </w:rPr>
        <w:t xml:space="preserve"> </w:t>
      </w:r>
    </w:p>
    <w:p w:rsidR="00746620" w:rsidRDefault="00863F52" w:rsidP="00132BB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Strong </w:t>
      </w:r>
      <w:r w:rsidR="00D31D48">
        <w:rPr>
          <w:sz w:val="20"/>
          <w:szCs w:val="20"/>
        </w:rPr>
        <w:t>Bash Script and other scripting languages</w:t>
      </w:r>
    </w:p>
    <w:p w:rsidR="00863F52" w:rsidRDefault="00863F52" w:rsidP="00132BB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Usage of Git as single developer and in a large team</w:t>
      </w:r>
    </w:p>
    <w:p w:rsidR="00863F52" w:rsidRPr="00A374E1" w:rsidRDefault="0022477D" w:rsidP="00132BB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Creating/managing automation through Jenkins and Vagrant</w:t>
      </w:r>
    </w:p>
    <w:p w:rsidR="00A546D9" w:rsidRDefault="00B8117F" w:rsidP="00132BB0">
      <w:pPr>
        <w:pStyle w:val="Heading1"/>
        <w:spacing w:before="0" w:after="120"/>
      </w:pPr>
      <w:r>
        <w:t xml:space="preserve">Work </w:t>
      </w:r>
      <w:r w:rsidR="00BA2108">
        <w:t>Experience</w:t>
      </w:r>
    </w:p>
    <w:p w:rsidR="00122904" w:rsidRPr="00863F52" w:rsidRDefault="00122904" w:rsidP="00122904">
      <w:pPr>
        <w:rPr>
          <w:b/>
        </w:rPr>
      </w:pPr>
      <w:r w:rsidRPr="00863F52">
        <w:rPr>
          <w:b/>
        </w:rPr>
        <w:t>We</w:t>
      </w:r>
      <w:r w:rsidR="00863F52">
        <w:rPr>
          <w:b/>
        </w:rPr>
        <w:t>llspring Worldwide</w:t>
      </w:r>
      <w:r w:rsidR="00863F52">
        <w:rPr>
          <w:b/>
        </w:rPr>
        <w:tab/>
      </w:r>
      <w:r w:rsidR="00863F52">
        <w:rPr>
          <w:b/>
        </w:rPr>
        <w:tab/>
      </w:r>
      <w:r w:rsidRPr="00863F52">
        <w:rPr>
          <w:b/>
        </w:rPr>
        <w:t>Software Engineer</w:t>
      </w:r>
      <w:r w:rsidRPr="00863F52">
        <w:rPr>
          <w:b/>
        </w:rPr>
        <w:tab/>
      </w:r>
      <w:r w:rsidRPr="00863F52">
        <w:rPr>
          <w:b/>
        </w:rPr>
        <w:tab/>
      </w:r>
      <w:r w:rsidRPr="00863F52">
        <w:rPr>
          <w:b/>
        </w:rPr>
        <w:tab/>
        <w:t>2015 July – Present</w:t>
      </w:r>
    </w:p>
    <w:p w:rsidR="007A5745" w:rsidRDefault="007A5745" w:rsidP="00863F52">
      <w:pPr>
        <w:numPr>
          <w:ilvl w:val="0"/>
          <w:numId w:val="18"/>
        </w:numPr>
        <w:spacing w:after="0"/>
        <w:ind w:left="714" w:hanging="357"/>
        <w:rPr>
          <w:sz w:val="20"/>
          <w:szCs w:val="20"/>
        </w:rPr>
      </w:pPr>
      <w:r>
        <w:rPr>
          <w:sz w:val="20"/>
          <w:szCs w:val="20"/>
        </w:rPr>
        <w:t>Adding</w:t>
      </w:r>
      <w:r w:rsidR="00C371A8">
        <w:rPr>
          <w:sz w:val="20"/>
          <w:szCs w:val="20"/>
        </w:rPr>
        <w:t>/modifying</w:t>
      </w:r>
      <w:r>
        <w:rPr>
          <w:sz w:val="20"/>
          <w:szCs w:val="20"/>
        </w:rPr>
        <w:t xml:space="preserve"> new features to multiple </w:t>
      </w:r>
      <w:r w:rsidR="00474BEA">
        <w:rPr>
          <w:sz w:val="20"/>
          <w:szCs w:val="20"/>
        </w:rPr>
        <w:t>large-scale</w:t>
      </w:r>
      <w:r>
        <w:rPr>
          <w:sz w:val="20"/>
          <w:szCs w:val="20"/>
        </w:rPr>
        <w:t xml:space="preserve"> </w:t>
      </w:r>
      <w:r w:rsidR="00CE184C">
        <w:rPr>
          <w:sz w:val="20"/>
          <w:szCs w:val="20"/>
        </w:rPr>
        <w:t>web products</w:t>
      </w:r>
    </w:p>
    <w:p w:rsidR="00C364BE" w:rsidRDefault="00C364BE" w:rsidP="00863F52">
      <w:pPr>
        <w:numPr>
          <w:ilvl w:val="0"/>
          <w:numId w:val="18"/>
        </w:numPr>
        <w:spacing w:after="0"/>
        <w:ind w:left="714" w:hanging="357"/>
        <w:rPr>
          <w:sz w:val="20"/>
          <w:szCs w:val="20"/>
        </w:rPr>
      </w:pPr>
      <w:r>
        <w:rPr>
          <w:sz w:val="20"/>
          <w:szCs w:val="20"/>
        </w:rPr>
        <w:t>Fixing of client bugs and refactoring existing code</w:t>
      </w:r>
    </w:p>
    <w:p w:rsidR="00122904" w:rsidRPr="00863F52" w:rsidRDefault="00474BEA" w:rsidP="00863F52">
      <w:pPr>
        <w:numPr>
          <w:ilvl w:val="0"/>
          <w:numId w:val="18"/>
        </w:numPr>
        <w:spacing w:after="0"/>
        <w:ind w:left="714" w:hanging="357"/>
        <w:rPr>
          <w:sz w:val="20"/>
          <w:szCs w:val="20"/>
        </w:rPr>
      </w:pPr>
      <w:r>
        <w:rPr>
          <w:sz w:val="20"/>
          <w:szCs w:val="20"/>
        </w:rPr>
        <w:t xml:space="preserve">Creation and </w:t>
      </w:r>
      <w:r w:rsidR="00E12E67">
        <w:rPr>
          <w:sz w:val="20"/>
          <w:szCs w:val="20"/>
        </w:rPr>
        <w:t>management of automated deployment</w:t>
      </w:r>
      <w:r w:rsidR="003E79FF">
        <w:rPr>
          <w:sz w:val="20"/>
          <w:szCs w:val="20"/>
        </w:rPr>
        <w:t>,</w:t>
      </w:r>
      <w:r w:rsidR="00E12E67">
        <w:rPr>
          <w:sz w:val="20"/>
          <w:szCs w:val="20"/>
        </w:rPr>
        <w:t xml:space="preserve"> testing </w:t>
      </w:r>
      <w:r w:rsidR="003E79FF">
        <w:rPr>
          <w:sz w:val="20"/>
          <w:szCs w:val="20"/>
        </w:rPr>
        <w:t xml:space="preserve">and other processes </w:t>
      </w:r>
      <w:r w:rsidR="00E12E67">
        <w:rPr>
          <w:sz w:val="20"/>
          <w:szCs w:val="20"/>
        </w:rPr>
        <w:t>for our products</w:t>
      </w:r>
      <w:r w:rsidR="00D44D1D">
        <w:rPr>
          <w:sz w:val="20"/>
          <w:szCs w:val="20"/>
        </w:rPr>
        <w:t xml:space="preserve"> using Jenkins and other tools</w:t>
      </w:r>
      <w:r w:rsidR="003E79FF">
        <w:rPr>
          <w:sz w:val="20"/>
          <w:szCs w:val="20"/>
        </w:rPr>
        <w:t>.</w:t>
      </w:r>
    </w:p>
    <w:p w:rsidR="00122904" w:rsidRPr="00863F52" w:rsidRDefault="00D44D1D" w:rsidP="00863F52">
      <w:pPr>
        <w:numPr>
          <w:ilvl w:val="0"/>
          <w:numId w:val="18"/>
        </w:numPr>
        <w:spacing w:after="0"/>
        <w:ind w:left="714" w:hanging="357"/>
        <w:rPr>
          <w:sz w:val="20"/>
          <w:szCs w:val="20"/>
        </w:rPr>
      </w:pPr>
      <w:r>
        <w:rPr>
          <w:sz w:val="20"/>
          <w:szCs w:val="20"/>
        </w:rPr>
        <w:t xml:space="preserve">Creation of </w:t>
      </w:r>
      <w:r w:rsidR="003E79FF">
        <w:rPr>
          <w:sz w:val="20"/>
          <w:szCs w:val="20"/>
        </w:rPr>
        <w:t xml:space="preserve">front-end testing using </w:t>
      </w:r>
      <w:r>
        <w:rPr>
          <w:sz w:val="20"/>
          <w:szCs w:val="20"/>
        </w:rPr>
        <w:t>Selenium</w:t>
      </w:r>
      <w:r w:rsidR="003E79FF">
        <w:rPr>
          <w:sz w:val="20"/>
          <w:szCs w:val="20"/>
        </w:rPr>
        <w:t>, unit testing and monitoring</w:t>
      </w:r>
    </w:p>
    <w:p w:rsidR="00122904" w:rsidRPr="00863F52" w:rsidRDefault="00122904" w:rsidP="00863F52">
      <w:pPr>
        <w:numPr>
          <w:ilvl w:val="0"/>
          <w:numId w:val="18"/>
        </w:numPr>
        <w:spacing w:after="0"/>
        <w:ind w:left="714" w:hanging="357"/>
        <w:rPr>
          <w:sz w:val="20"/>
          <w:szCs w:val="20"/>
        </w:rPr>
      </w:pPr>
      <w:r w:rsidRPr="00863F52">
        <w:rPr>
          <w:sz w:val="20"/>
          <w:szCs w:val="20"/>
        </w:rPr>
        <w:t>SQL Database (MySQL</w:t>
      </w:r>
      <w:r w:rsidR="003E79FF">
        <w:rPr>
          <w:sz w:val="20"/>
          <w:szCs w:val="20"/>
        </w:rPr>
        <w:t>, Postgres) management and integration with</w:t>
      </w:r>
      <w:r w:rsidR="00C364BE">
        <w:rPr>
          <w:sz w:val="20"/>
          <w:szCs w:val="20"/>
        </w:rPr>
        <w:t xml:space="preserve"> software products</w:t>
      </w:r>
    </w:p>
    <w:p w:rsidR="00122904" w:rsidRPr="00863F52" w:rsidRDefault="00C364BE" w:rsidP="00863F52">
      <w:pPr>
        <w:numPr>
          <w:ilvl w:val="0"/>
          <w:numId w:val="18"/>
        </w:numPr>
        <w:spacing w:after="0"/>
        <w:ind w:left="714" w:hanging="357"/>
        <w:rPr>
          <w:sz w:val="20"/>
          <w:szCs w:val="20"/>
        </w:rPr>
      </w:pPr>
      <w:r>
        <w:rPr>
          <w:sz w:val="20"/>
          <w:szCs w:val="20"/>
        </w:rPr>
        <w:t>Working with clients to integrate</w:t>
      </w:r>
      <w:r w:rsidR="00863F52" w:rsidRPr="00863F52">
        <w:rPr>
          <w:sz w:val="20"/>
          <w:szCs w:val="20"/>
        </w:rPr>
        <w:t xml:space="preserve"> </w:t>
      </w:r>
      <w:r w:rsidR="00122904" w:rsidRPr="00863F52">
        <w:rPr>
          <w:sz w:val="20"/>
          <w:szCs w:val="20"/>
        </w:rPr>
        <w:t xml:space="preserve">SAML </w:t>
      </w:r>
      <w:r>
        <w:rPr>
          <w:sz w:val="20"/>
          <w:szCs w:val="20"/>
        </w:rPr>
        <w:t>authentication with our systems</w:t>
      </w:r>
    </w:p>
    <w:p w:rsidR="00863F52" w:rsidRPr="00863F52" w:rsidRDefault="00863F52" w:rsidP="00863F52">
      <w:pPr>
        <w:numPr>
          <w:ilvl w:val="0"/>
          <w:numId w:val="18"/>
        </w:numPr>
        <w:spacing w:after="0"/>
        <w:ind w:left="714" w:hanging="357"/>
        <w:rPr>
          <w:sz w:val="20"/>
          <w:szCs w:val="20"/>
        </w:rPr>
      </w:pPr>
      <w:r w:rsidRPr="00863F52">
        <w:rPr>
          <w:sz w:val="20"/>
          <w:szCs w:val="20"/>
        </w:rPr>
        <w:t>Integration with Ops team in the management and maintenance of our servers</w:t>
      </w:r>
      <w:r w:rsidR="00C364BE">
        <w:rPr>
          <w:sz w:val="20"/>
          <w:szCs w:val="20"/>
        </w:rPr>
        <w:t xml:space="preserve"> </w:t>
      </w:r>
    </w:p>
    <w:p w:rsidR="00863F52" w:rsidRDefault="00863F52" w:rsidP="00863F52">
      <w:pPr>
        <w:numPr>
          <w:ilvl w:val="0"/>
          <w:numId w:val="18"/>
        </w:numPr>
        <w:spacing w:after="0"/>
        <w:ind w:left="714" w:hanging="357"/>
        <w:rPr>
          <w:sz w:val="20"/>
          <w:szCs w:val="20"/>
        </w:rPr>
      </w:pPr>
      <w:r w:rsidRPr="00863F52">
        <w:rPr>
          <w:sz w:val="20"/>
          <w:szCs w:val="20"/>
        </w:rPr>
        <w:t xml:space="preserve">Integration with Project Managers and Client Services in solving client concerns and </w:t>
      </w:r>
      <w:r w:rsidR="00C364BE">
        <w:rPr>
          <w:sz w:val="20"/>
          <w:szCs w:val="20"/>
        </w:rPr>
        <w:t>planning/</w:t>
      </w:r>
      <w:r w:rsidRPr="00863F52">
        <w:rPr>
          <w:sz w:val="20"/>
          <w:szCs w:val="20"/>
        </w:rPr>
        <w:t>creating new software features</w:t>
      </w:r>
    </w:p>
    <w:p w:rsidR="00584A00" w:rsidRPr="00863F52" w:rsidRDefault="00584A00" w:rsidP="00584A00">
      <w:pPr>
        <w:spacing w:after="0"/>
        <w:ind w:left="357"/>
        <w:rPr>
          <w:sz w:val="20"/>
          <w:szCs w:val="20"/>
        </w:rPr>
      </w:pPr>
    </w:p>
    <w:p w:rsidR="00470E0D" w:rsidRDefault="009F0D5F" w:rsidP="00F311DC">
      <w:pPr>
        <w:tabs>
          <w:tab w:val="center" w:pos="4320"/>
        </w:tabs>
        <w:spacing w:after="0"/>
        <w:rPr>
          <w:b/>
        </w:rPr>
      </w:pPr>
      <w:r>
        <w:rPr>
          <w:b/>
        </w:rPr>
        <w:t>Stone River</w:t>
      </w:r>
      <w:r w:rsidR="00576AC0">
        <w:rPr>
          <w:b/>
        </w:rPr>
        <w:t xml:space="preserve"> Insurance Solutions</w:t>
      </w:r>
      <w:r w:rsidR="00863F52">
        <w:rPr>
          <w:b/>
        </w:rPr>
        <w:tab/>
        <w:t xml:space="preserve">       </w:t>
      </w:r>
      <w:r w:rsidR="00063E99">
        <w:rPr>
          <w:b/>
          <w:i/>
        </w:rPr>
        <w:t>Form Developer</w:t>
      </w:r>
      <w:r w:rsidR="00063E99">
        <w:rPr>
          <w:b/>
          <w:i/>
        </w:rPr>
        <w:tab/>
      </w:r>
      <w:bookmarkStart w:id="0" w:name="_GoBack"/>
      <w:bookmarkEnd w:id="0"/>
      <w:r w:rsidR="00063E99">
        <w:rPr>
          <w:b/>
          <w:i/>
        </w:rPr>
        <w:tab/>
      </w:r>
      <w:r w:rsidR="00863F52">
        <w:rPr>
          <w:b/>
        </w:rPr>
        <w:tab/>
      </w:r>
      <w:r w:rsidR="00D31D48">
        <w:rPr>
          <w:b/>
        </w:rPr>
        <w:t>2013 May – Dec</w:t>
      </w:r>
      <w:r w:rsidR="00EE4665">
        <w:rPr>
          <w:b/>
        </w:rPr>
        <w:t xml:space="preserve">, </w:t>
      </w:r>
    </w:p>
    <w:p w:rsidR="009F0D5F" w:rsidRDefault="00470E0D" w:rsidP="00F311DC">
      <w:pPr>
        <w:tabs>
          <w:tab w:val="center" w:pos="4320"/>
        </w:tabs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E4665">
        <w:rPr>
          <w:b/>
        </w:rPr>
        <w:t>2014 April</w:t>
      </w:r>
      <w:r w:rsidR="00005DDB">
        <w:rPr>
          <w:b/>
        </w:rPr>
        <w:t xml:space="preserve"> –</w:t>
      </w:r>
      <w:r w:rsidR="00EE4665">
        <w:rPr>
          <w:b/>
        </w:rPr>
        <w:t xml:space="preserve"> Aug</w:t>
      </w:r>
    </w:p>
    <w:p w:rsidR="009F0D5F" w:rsidRPr="00D31D48" w:rsidRDefault="00063E99" w:rsidP="009F0D5F">
      <w:pPr>
        <w:numPr>
          <w:ilvl w:val="0"/>
          <w:numId w:val="9"/>
        </w:numPr>
        <w:tabs>
          <w:tab w:val="left" w:pos="720"/>
          <w:tab w:val="left" w:pos="711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Creation of insurance forms and fixing of existing  forms using XML, Visual Basic and C++</w:t>
      </w:r>
    </w:p>
    <w:p w:rsidR="00352113" w:rsidRPr="00584A00" w:rsidRDefault="00E447FC" w:rsidP="00584A00">
      <w:pPr>
        <w:numPr>
          <w:ilvl w:val="0"/>
          <w:numId w:val="9"/>
        </w:numPr>
        <w:tabs>
          <w:tab w:val="left" w:pos="720"/>
          <w:tab w:val="left" w:pos="711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Database Management(MS Access) </w:t>
      </w:r>
      <w:r w:rsidR="00D31D48" w:rsidRPr="00D31D48">
        <w:rPr>
          <w:sz w:val="20"/>
          <w:szCs w:val="20"/>
        </w:rPr>
        <w:t>for insurance information</w:t>
      </w:r>
    </w:p>
    <w:sectPr w:rsidR="00352113" w:rsidRPr="00584A00" w:rsidSect="00584A00">
      <w:type w:val="continuous"/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/>
        <w:right w:val="thinThickThinLargeGap" w:sz="24" w:space="24" w:color="auto"/>
      </w:pgBorders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500B" w:rsidRDefault="00CE500B" w:rsidP="00584A00">
      <w:pPr>
        <w:spacing w:after="0" w:line="240" w:lineRule="auto"/>
      </w:pPr>
      <w:r>
        <w:separator/>
      </w:r>
    </w:p>
  </w:endnote>
  <w:endnote w:type="continuationSeparator" w:id="0">
    <w:p w:rsidR="00CE500B" w:rsidRDefault="00CE500B" w:rsidP="00584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500B" w:rsidRDefault="00CE500B" w:rsidP="00584A00">
      <w:pPr>
        <w:spacing w:after="0" w:line="240" w:lineRule="auto"/>
      </w:pPr>
      <w:r>
        <w:separator/>
      </w:r>
    </w:p>
  </w:footnote>
  <w:footnote w:type="continuationSeparator" w:id="0">
    <w:p w:rsidR="00CE500B" w:rsidRDefault="00CE500B" w:rsidP="00584A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113EA"/>
    <w:multiLevelType w:val="hybridMultilevel"/>
    <w:tmpl w:val="4D3A1F7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4CF0CBA"/>
    <w:multiLevelType w:val="hybridMultilevel"/>
    <w:tmpl w:val="E3E0C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266FD"/>
    <w:multiLevelType w:val="hybridMultilevel"/>
    <w:tmpl w:val="BBEE0B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6B5119"/>
    <w:multiLevelType w:val="hybridMultilevel"/>
    <w:tmpl w:val="B29C81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00D2E"/>
    <w:multiLevelType w:val="hybridMultilevel"/>
    <w:tmpl w:val="9D74004E"/>
    <w:lvl w:ilvl="0" w:tplc="28A00B52"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20F46"/>
    <w:multiLevelType w:val="hybridMultilevel"/>
    <w:tmpl w:val="5BE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B074F"/>
    <w:multiLevelType w:val="hybridMultilevel"/>
    <w:tmpl w:val="40DE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51BF6"/>
    <w:multiLevelType w:val="hybridMultilevel"/>
    <w:tmpl w:val="B86458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84B33"/>
    <w:multiLevelType w:val="hybridMultilevel"/>
    <w:tmpl w:val="DD1E5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04960"/>
    <w:multiLevelType w:val="hybridMultilevel"/>
    <w:tmpl w:val="7192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F5658"/>
    <w:multiLevelType w:val="hybridMultilevel"/>
    <w:tmpl w:val="5DE0DE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2432D6"/>
    <w:multiLevelType w:val="hybridMultilevel"/>
    <w:tmpl w:val="3E966266"/>
    <w:lvl w:ilvl="0" w:tplc="756E8EC2">
      <w:numFmt w:val="bullet"/>
      <w:lvlText w:val="-"/>
      <w:lvlJc w:val="left"/>
      <w:pPr>
        <w:ind w:left="1080" w:hanging="360"/>
      </w:pPr>
      <w:rPr>
        <w:rFonts w:ascii="Century Gothic" w:eastAsia="Century Gothic" w:hAnsi="Century Gothic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8D4A96"/>
    <w:multiLevelType w:val="hybridMultilevel"/>
    <w:tmpl w:val="12BAC3BC"/>
    <w:lvl w:ilvl="0" w:tplc="3C3E66A4"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3D42CD"/>
    <w:multiLevelType w:val="hybridMultilevel"/>
    <w:tmpl w:val="EAC65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83DAD"/>
    <w:multiLevelType w:val="hybridMultilevel"/>
    <w:tmpl w:val="A17826A0"/>
    <w:lvl w:ilvl="0" w:tplc="CF5A618C">
      <w:start w:val="2970"/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EA293D"/>
    <w:multiLevelType w:val="hybridMultilevel"/>
    <w:tmpl w:val="FF52A3F8"/>
    <w:lvl w:ilvl="0" w:tplc="B42C6F8E"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840260"/>
    <w:multiLevelType w:val="hybridMultilevel"/>
    <w:tmpl w:val="69D46EA4"/>
    <w:lvl w:ilvl="0" w:tplc="42E0F974"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B130C1"/>
    <w:multiLevelType w:val="hybridMultilevel"/>
    <w:tmpl w:val="1D9AF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6"/>
  </w:num>
  <w:num w:numId="5">
    <w:abstractNumId w:val="9"/>
  </w:num>
  <w:num w:numId="6">
    <w:abstractNumId w:val="17"/>
  </w:num>
  <w:num w:numId="7">
    <w:abstractNumId w:val="7"/>
  </w:num>
  <w:num w:numId="8">
    <w:abstractNumId w:val="2"/>
  </w:num>
  <w:num w:numId="9">
    <w:abstractNumId w:val="13"/>
  </w:num>
  <w:num w:numId="10">
    <w:abstractNumId w:val="1"/>
  </w:num>
  <w:num w:numId="11">
    <w:abstractNumId w:val="11"/>
  </w:num>
  <w:num w:numId="12">
    <w:abstractNumId w:val="4"/>
  </w:num>
  <w:num w:numId="13">
    <w:abstractNumId w:val="12"/>
  </w:num>
  <w:num w:numId="14">
    <w:abstractNumId w:val="15"/>
  </w:num>
  <w:num w:numId="15">
    <w:abstractNumId w:val="16"/>
  </w:num>
  <w:num w:numId="16">
    <w:abstractNumId w:val="3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65C"/>
    <w:rsid w:val="00005DDB"/>
    <w:rsid w:val="000123F4"/>
    <w:rsid w:val="00027641"/>
    <w:rsid w:val="000358E1"/>
    <w:rsid w:val="00040A84"/>
    <w:rsid w:val="000468AF"/>
    <w:rsid w:val="00063E99"/>
    <w:rsid w:val="00083DAC"/>
    <w:rsid w:val="000B4E27"/>
    <w:rsid w:val="000D5DA4"/>
    <w:rsid w:val="00103FCB"/>
    <w:rsid w:val="001104DF"/>
    <w:rsid w:val="00122904"/>
    <w:rsid w:val="00132BB0"/>
    <w:rsid w:val="00187C03"/>
    <w:rsid w:val="001A3651"/>
    <w:rsid w:val="001B7FB2"/>
    <w:rsid w:val="001F1136"/>
    <w:rsid w:val="002211ED"/>
    <w:rsid w:val="0022477D"/>
    <w:rsid w:val="002A2BEE"/>
    <w:rsid w:val="00350740"/>
    <w:rsid w:val="00351122"/>
    <w:rsid w:val="00352113"/>
    <w:rsid w:val="00360E6A"/>
    <w:rsid w:val="003B18B1"/>
    <w:rsid w:val="003C335C"/>
    <w:rsid w:val="003C7B5E"/>
    <w:rsid w:val="003E79FF"/>
    <w:rsid w:val="00411044"/>
    <w:rsid w:val="004123D3"/>
    <w:rsid w:val="0043012E"/>
    <w:rsid w:val="004479EA"/>
    <w:rsid w:val="00465559"/>
    <w:rsid w:val="00470E0D"/>
    <w:rsid w:val="00474BEA"/>
    <w:rsid w:val="00482A6F"/>
    <w:rsid w:val="004975CD"/>
    <w:rsid w:val="00497F18"/>
    <w:rsid w:val="004B663A"/>
    <w:rsid w:val="00545AB0"/>
    <w:rsid w:val="00550707"/>
    <w:rsid w:val="00576AC0"/>
    <w:rsid w:val="00584A00"/>
    <w:rsid w:val="005976C8"/>
    <w:rsid w:val="005D4051"/>
    <w:rsid w:val="00643D9A"/>
    <w:rsid w:val="00660F7B"/>
    <w:rsid w:val="00665CE2"/>
    <w:rsid w:val="00681322"/>
    <w:rsid w:val="00695D34"/>
    <w:rsid w:val="006B1B94"/>
    <w:rsid w:val="006E3303"/>
    <w:rsid w:val="006F0446"/>
    <w:rsid w:val="007125EC"/>
    <w:rsid w:val="00724550"/>
    <w:rsid w:val="00746620"/>
    <w:rsid w:val="007A5745"/>
    <w:rsid w:val="007F6EC1"/>
    <w:rsid w:val="00814A49"/>
    <w:rsid w:val="00826941"/>
    <w:rsid w:val="00863F52"/>
    <w:rsid w:val="008773B5"/>
    <w:rsid w:val="008B1F93"/>
    <w:rsid w:val="008B4F23"/>
    <w:rsid w:val="008C01D2"/>
    <w:rsid w:val="008D092B"/>
    <w:rsid w:val="009643FE"/>
    <w:rsid w:val="009729E3"/>
    <w:rsid w:val="009C47FF"/>
    <w:rsid w:val="009F0D5F"/>
    <w:rsid w:val="009F248E"/>
    <w:rsid w:val="00A12A34"/>
    <w:rsid w:val="00A35198"/>
    <w:rsid w:val="00A374E1"/>
    <w:rsid w:val="00A51C66"/>
    <w:rsid w:val="00A546D9"/>
    <w:rsid w:val="00B3231E"/>
    <w:rsid w:val="00B35B7E"/>
    <w:rsid w:val="00B61D10"/>
    <w:rsid w:val="00B70C57"/>
    <w:rsid w:val="00B8117F"/>
    <w:rsid w:val="00BA2108"/>
    <w:rsid w:val="00BA39E2"/>
    <w:rsid w:val="00BB0B73"/>
    <w:rsid w:val="00BB53DB"/>
    <w:rsid w:val="00C02C9D"/>
    <w:rsid w:val="00C364BE"/>
    <w:rsid w:val="00C371A8"/>
    <w:rsid w:val="00C76B41"/>
    <w:rsid w:val="00C91A75"/>
    <w:rsid w:val="00CA36F2"/>
    <w:rsid w:val="00CA4829"/>
    <w:rsid w:val="00CB0407"/>
    <w:rsid w:val="00CC2B5C"/>
    <w:rsid w:val="00CC798E"/>
    <w:rsid w:val="00CD3E2A"/>
    <w:rsid w:val="00CE184C"/>
    <w:rsid w:val="00CE500B"/>
    <w:rsid w:val="00D201FD"/>
    <w:rsid w:val="00D31D48"/>
    <w:rsid w:val="00D42DEE"/>
    <w:rsid w:val="00D44D1D"/>
    <w:rsid w:val="00DC254C"/>
    <w:rsid w:val="00DE1C01"/>
    <w:rsid w:val="00E12E67"/>
    <w:rsid w:val="00E25806"/>
    <w:rsid w:val="00E447FC"/>
    <w:rsid w:val="00E547EA"/>
    <w:rsid w:val="00E93EEC"/>
    <w:rsid w:val="00EA05BD"/>
    <w:rsid w:val="00EE3ADB"/>
    <w:rsid w:val="00EE4349"/>
    <w:rsid w:val="00EE4665"/>
    <w:rsid w:val="00EF6765"/>
    <w:rsid w:val="00F0367C"/>
    <w:rsid w:val="00F311DC"/>
    <w:rsid w:val="00F31DE8"/>
    <w:rsid w:val="00F94885"/>
    <w:rsid w:val="00FB3341"/>
    <w:rsid w:val="00FB465C"/>
    <w:rsid w:val="00FC189E"/>
    <w:rsid w:val="00FD6E0D"/>
    <w:rsid w:val="00FE19BB"/>
    <w:rsid w:val="00FF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46102"/>
  <w15:chartTrackingRefBased/>
  <w15:docId w15:val="{F9064059-3D7A-4EF3-8EA1-F5532D9C4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Century Gothic" w:hAnsi="Century Gothic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A6F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04DF"/>
    <w:pPr>
      <w:keepNext/>
      <w:keepLines/>
      <w:spacing w:before="480" w:after="0"/>
      <w:outlineLvl w:val="0"/>
    </w:pPr>
    <w:rPr>
      <w:rFonts w:eastAsia="Times New Roman"/>
      <w:b/>
      <w:bCs/>
      <w:color w:val="E8006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122"/>
    <w:pPr>
      <w:keepNext/>
      <w:keepLines/>
      <w:spacing w:before="200" w:after="0"/>
      <w:outlineLvl w:val="1"/>
    </w:pPr>
    <w:rPr>
      <w:rFonts w:eastAsia="Times New Roman"/>
      <w:b/>
      <w:bCs/>
      <w:color w:val="FF388C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6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249A"/>
    <w:pPr>
      <w:pBdr>
        <w:bottom w:val="single" w:sz="8" w:space="4" w:color="FF388C"/>
      </w:pBdr>
      <w:spacing w:after="300" w:line="240" w:lineRule="auto"/>
      <w:contextualSpacing/>
    </w:pPr>
    <w:rPr>
      <w:rFonts w:eastAsia="Times New Roman"/>
      <w:color w:val="4C4C4C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FF249A"/>
    <w:rPr>
      <w:rFonts w:ascii="Century Gothic" w:eastAsia="Times New Roman" w:hAnsi="Century Gothic" w:cs="Times New Roman"/>
      <w:color w:val="4C4C4C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1104DF"/>
    <w:rPr>
      <w:sz w:val="22"/>
      <w:szCs w:val="22"/>
      <w:lang w:val="en-US" w:eastAsia="en-US"/>
    </w:rPr>
  </w:style>
  <w:style w:type="character" w:customStyle="1" w:styleId="Heading1Char">
    <w:name w:val="Heading 1 Char"/>
    <w:link w:val="Heading1"/>
    <w:uiPriority w:val="9"/>
    <w:rsid w:val="001104DF"/>
    <w:rPr>
      <w:rFonts w:ascii="Century Gothic" w:eastAsia="Times New Roman" w:hAnsi="Century Gothic" w:cs="Times New Roman"/>
      <w:b/>
      <w:bCs/>
      <w:color w:val="E80061"/>
      <w:sz w:val="28"/>
      <w:szCs w:val="28"/>
    </w:rPr>
  </w:style>
  <w:style w:type="character" w:styleId="Strong">
    <w:name w:val="Strong"/>
    <w:uiPriority w:val="22"/>
    <w:qFormat/>
    <w:rsid w:val="00BA2108"/>
    <w:rPr>
      <w:b/>
      <w:bCs/>
    </w:rPr>
  </w:style>
  <w:style w:type="character" w:customStyle="1" w:styleId="Heading2Char">
    <w:name w:val="Heading 2 Char"/>
    <w:link w:val="Heading2"/>
    <w:uiPriority w:val="9"/>
    <w:rsid w:val="00351122"/>
    <w:rPr>
      <w:rFonts w:ascii="Century Gothic" w:eastAsia="Times New Roman" w:hAnsi="Century Gothic" w:cs="Times New Roman"/>
      <w:b/>
      <w:bCs/>
      <w:color w:val="FF388C"/>
      <w:sz w:val="26"/>
      <w:szCs w:val="26"/>
    </w:rPr>
  </w:style>
  <w:style w:type="paragraph" w:styleId="ListParagraph">
    <w:name w:val="List Paragraph"/>
    <w:basedOn w:val="Normal"/>
    <w:uiPriority w:val="34"/>
    <w:qFormat/>
    <w:rsid w:val="00643D9A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A546D9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5211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52113"/>
    <w:rPr>
      <w:color w:val="2B579A"/>
      <w:shd w:val="clear" w:color="auto" w:fill="E6E6E6"/>
    </w:rPr>
  </w:style>
  <w:style w:type="character" w:customStyle="1" w:styleId="domain">
    <w:name w:val="domain"/>
    <w:rsid w:val="00352113"/>
  </w:style>
  <w:style w:type="character" w:customStyle="1" w:styleId="vanity-name">
    <w:name w:val="vanity-name"/>
    <w:rsid w:val="00352113"/>
  </w:style>
  <w:style w:type="character" w:styleId="FollowedHyperlink">
    <w:name w:val="FollowedHyperlink"/>
    <w:basedOn w:val="DefaultParagraphFont"/>
    <w:uiPriority w:val="99"/>
    <w:semiHidden/>
    <w:unhideWhenUsed/>
    <w:rsid w:val="007125E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4A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4A00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84A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4A00"/>
    <w:rPr>
      <w:sz w:val="22"/>
      <w:szCs w:val="2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364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andersJ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justinsanderscodemastersupreme" TargetMode="External"/><Relationship Id="rId4" Type="http://schemas.openxmlformats.org/officeDocument/2006/relationships/styles" Target="styles.xml"/><Relationship Id="rId9" Type="http://schemas.openxmlformats.org/officeDocument/2006/relationships/hyperlink" Target="https://justinsanders.i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p065ss\AppData\Roaming\Microsoft\Templates\TP03000195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79D65-0956-46F0-B4EB-4C3B4FA08F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B56F43-D33A-4BB4-A9F3-F2EC8862B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TP030001953.dotx</Template>
  <TotalTime>168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Pernod Ricard Americas</Company>
  <LinksUpToDate>false</LinksUpToDate>
  <CharactersWithSpaces>2179</CharactersWithSpaces>
  <SharedDoc>false</SharedDoc>
  <HLinks>
    <vt:vector size="12" baseType="variant">
      <vt:variant>
        <vt:i4>7274546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https://www.linkedin.com/in/justinsanderscodemastersupreme</vt:lpwstr>
      </vt:variant>
      <vt:variant>
        <vt:lpwstr/>
      </vt:variant>
      <vt:variant>
        <vt:i4>7798847</vt:i4>
      </vt:variant>
      <vt:variant>
        <vt:i4>0</vt:i4>
      </vt:variant>
      <vt:variant>
        <vt:i4>0</vt:i4>
      </vt:variant>
      <vt:variant>
        <vt:i4>5</vt:i4>
      </vt:variant>
      <vt:variant>
        <vt:lpwstr>https://github.com/SandersJ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Sanders</dc:creator>
  <cp:keywords/>
  <cp:lastModifiedBy>Justin Sanders</cp:lastModifiedBy>
  <cp:revision>5</cp:revision>
  <cp:lastPrinted>2008-02-07T23:44:00Z</cp:lastPrinted>
  <dcterms:created xsi:type="dcterms:W3CDTF">2017-03-21T04:43:00Z</dcterms:created>
  <dcterms:modified xsi:type="dcterms:W3CDTF">2017-12-17T08:49:00Z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TC300019539990</vt:lpwstr>
  </property>
</Properties>
</file>